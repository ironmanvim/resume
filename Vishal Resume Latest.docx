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5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107"/>
        <w:gridCol w:w="4533"/>
      </w:tblGrid>
      <w:tr w:rsidR="007A0F44" w:rsidRPr="00565B06" w14:paraId="0D732892" w14:textId="77777777" w:rsidTr="00B74F5C">
        <w:trPr>
          <w:trHeight w:hRule="exact" w:val="2717"/>
        </w:trPr>
        <w:tc>
          <w:tcPr>
            <w:tcW w:w="4107" w:type="dxa"/>
            <w:tcMar>
              <w:right w:w="144" w:type="dxa"/>
            </w:tcMar>
            <w:vAlign w:val="bottom"/>
          </w:tcPr>
          <w:p w14:paraId="1B3803CB" w14:textId="77777777" w:rsidR="007A0F44" w:rsidRPr="00565B06" w:rsidRDefault="00C44FAF" w:rsidP="00B74F5C">
            <w:pPr>
              <w:pStyle w:val="Title"/>
            </w:pPr>
            <w:r>
              <w:t>Vishal</w:t>
            </w:r>
          </w:p>
          <w:p w14:paraId="4EF65338" w14:textId="77777777" w:rsidR="007A0F44" w:rsidRPr="00565B06" w:rsidRDefault="00C44FAF" w:rsidP="00B74F5C">
            <w:pPr>
              <w:pStyle w:val="Subtitle"/>
            </w:pPr>
            <w:r>
              <w:t>Chiluveri</w:t>
            </w:r>
          </w:p>
        </w:tc>
        <w:tc>
          <w:tcPr>
            <w:tcW w:w="4533" w:type="dxa"/>
            <w:tcMar>
              <w:left w:w="144" w:type="dxa"/>
            </w:tcMar>
            <w:vAlign w:val="bottom"/>
          </w:tcPr>
          <w:p w14:paraId="5AE36854" w14:textId="77777777" w:rsidR="007A0F44" w:rsidRDefault="00E23F89" w:rsidP="00B74F5C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DCFC7C2AF49D45EDA22D3100EC91370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6-2-91/1, Vedanagar, Gadwal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8C7FD69" wp14:editId="7B515C2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A488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1264850" w14:textId="77777777" w:rsidR="007A0F44" w:rsidRDefault="00E23F89" w:rsidP="00B74F5C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7C132A5E10574AF99F9E440D05B71FC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7674889656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B48B75A" wp14:editId="2FAEF5A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4D4E7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4B11130" w14:textId="77777777" w:rsidR="007A0F44" w:rsidRDefault="00E23F89" w:rsidP="00B74F5C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214FD810D9F4437C9782874C46E6254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44FAF">
                  <w:t>vishalchiluveri@gmail.com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612C82E" wp14:editId="7996759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5CA12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7ED1608" w14:textId="77777777" w:rsidR="007A0F44" w:rsidRPr="00565B06" w:rsidRDefault="00E23F89" w:rsidP="00B74F5C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F6168E4C847477FA92D83AE40F564B7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B17F8">
                  <w:t>Github: https://github.com/ironmanvim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C2AC6E7" wp14:editId="301D4EAE">
                      <wp:extent cx="118872" cy="118872"/>
                      <wp:effectExtent l="0" t="0" r="0" b="9525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E7285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5201C27E" w14:textId="70BAB27F" w:rsidR="00A77B4D" w:rsidRPr="00565B06" w:rsidRDefault="00133004" w:rsidP="007850D1">
      <w: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D8FD77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88F3098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D554A03" wp14:editId="0C05324E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642204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480260" w14:textId="77777777" w:rsidR="00A77B4D" w:rsidRPr="00565B06" w:rsidRDefault="00E23F8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9CB09B7F0D084A97ACCF2A5A9937D9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3249F215" w14:textId="121B6F64" w:rsidR="007C0E0E" w:rsidRPr="00565B06" w:rsidRDefault="00263EB0" w:rsidP="00B47E1E">
      <w:pPr>
        <w:pStyle w:val="Heading2"/>
      </w:pPr>
      <w:r>
        <w:t>B. Tech</w:t>
      </w:r>
      <w:r w:rsidR="007C0E0E" w:rsidRPr="00565B06">
        <w:t xml:space="preserve"> | </w:t>
      </w:r>
      <w:r w:rsidR="00B54757">
        <w:rPr>
          <w:rStyle w:val="Emphasis"/>
        </w:rPr>
        <w:t>CMR College of Engineering and Technology</w:t>
      </w:r>
    </w:p>
    <w:p w14:paraId="59D8E126" w14:textId="77777777" w:rsidR="007C0E0E" w:rsidRPr="00565B06" w:rsidRDefault="00B54757" w:rsidP="004F199F">
      <w:pPr>
        <w:pStyle w:val="Heading3"/>
      </w:pPr>
      <w:r>
        <w:t>2020</w:t>
      </w:r>
    </w:p>
    <w:p w14:paraId="7042609E" w14:textId="77777777" w:rsidR="000E24AC" w:rsidRPr="00565B06" w:rsidRDefault="00B54757" w:rsidP="007850D1">
      <w:r>
        <w:t>CGPA up to 3</w:t>
      </w:r>
      <w:r w:rsidRPr="00B54757">
        <w:rPr>
          <w:vertAlign w:val="superscript"/>
        </w:rPr>
        <w:t>rd</w:t>
      </w:r>
      <w:r>
        <w:t xml:space="preserve"> year 1</w:t>
      </w:r>
      <w:r w:rsidRPr="00B54757">
        <w:rPr>
          <w:vertAlign w:val="superscript"/>
        </w:rPr>
        <w:t>st</w:t>
      </w:r>
      <w:r>
        <w:t xml:space="preserve"> semester – 8.5 </w:t>
      </w:r>
    </w:p>
    <w:p w14:paraId="3D818A3B" w14:textId="77777777" w:rsidR="007C0E0E" w:rsidRPr="00565B06" w:rsidRDefault="00B54757" w:rsidP="00B47E1E">
      <w:pPr>
        <w:pStyle w:val="Heading2"/>
      </w:pPr>
      <w:r>
        <w:t>Intermediate</w:t>
      </w:r>
      <w:r w:rsidR="007C0E0E" w:rsidRPr="00565B06">
        <w:t xml:space="preserve"> | </w:t>
      </w:r>
      <w:r>
        <w:rPr>
          <w:rStyle w:val="Emphasis"/>
        </w:rPr>
        <w:t>SKM Jr. College</w:t>
      </w:r>
      <w:bookmarkStart w:id="0" w:name="_GoBack"/>
      <w:bookmarkEnd w:id="0"/>
    </w:p>
    <w:p w14:paraId="2DA0C497" w14:textId="77777777" w:rsidR="007C0E0E" w:rsidRPr="00565B06" w:rsidRDefault="00B54757" w:rsidP="004F199F">
      <w:pPr>
        <w:pStyle w:val="Heading3"/>
      </w:pPr>
      <w:r>
        <w:t>2016</w:t>
      </w:r>
    </w:p>
    <w:p w14:paraId="0BA28F74" w14:textId="77777777" w:rsidR="007C0E0E" w:rsidRDefault="00995BDF" w:rsidP="007C0E0E">
      <w:r>
        <w:t>Percentage – 94%</w:t>
      </w:r>
    </w:p>
    <w:p w14:paraId="76660A43" w14:textId="77777777" w:rsidR="00B54757" w:rsidRPr="00565B06" w:rsidRDefault="00B54757" w:rsidP="00B54757">
      <w:pPr>
        <w:pStyle w:val="Heading2"/>
      </w:pPr>
      <w:r>
        <w:t>Secondary Education</w:t>
      </w:r>
      <w:r w:rsidRPr="00565B06">
        <w:t xml:space="preserve"> | </w:t>
      </w:r>
      <w:r>
        <w:rPr>
          <w:rStyle w:val="Emphasis"/>
        </w:rPr>
        <w:t xml:space="preserve">Viswa Bharathi Techno School </w:t>
      </w:r>
    </w:p>
    <w:p w14:paraId="43A4A43A" w14:textId="77777777" w:rsidR="00B54757" w:rsidRPr="00565B06" w:rsidRDefault="00B54757" w:rsidP="00B54757">
      <w:pPr>
        <w:pStyle w:val="Heading3"/>
      </w:pPr>
      <w:r>
        <w:t>2014</w:t>
      </w:r>
    </w:p>
    <w:p w14:paraId="1E3D1087" w14:textId="77777777" w:rsidR="005E088C" w:rsidRPr="00565B06" w:rsidRDefault="00B54757" w:rsidP="005E088C">
      <w:r>
        <w:t>GPA - 9.2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A53B73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7AFBB26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E678C50" wp14:editId="257EB8D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EE2A3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BAB6BCF" w14:textId="77777777" w:rsidR="00143224" w:rsidRPr="00565B06" w:rsidRDefault="00E23F89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548A054E143F49DCBEE1FEB43D68F2B9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4AE16239" w14:textId="77777777" w:rsidTr="00657DC7">
        <w:trPr>
          <w:trHeight w:val="1872"/>
        </w:trPr>
        <w:tc>
          <w:tcPr>
            <w:tcW w:w="4320" w:type="dxa"/>
          </w:tcPr>
          <w:p w14:paraId="18A8C313" w14:textId="77777777" w:rsidR="00143224" w:rsidRPr="00565B06" w:rsidRDefault="00B54757" w:rsidP="00565B06">
            <w:pPr>
              <w:pStyle w:val="ListBullet"/>
              <w:spacing w:after="80"/>
            </w:pPr>
            <w:r>
              <w:t>C, C++, Java</w:t>
            </w:r>
            <w:r w:rsidR="00657DC7">
              <w:t>, Python, PHP</w:t>
            </w:r>
            <w:r>
              <w:t xml:space="preserve"> – Programming Languages</w:t>
            </w:r>
          </w:p>
          <w:p w14:paraId="1D5080AD" w14:textId="77777777" w:rsidR="00316CE4" w:rsidRDefault="00B54757" w:rsidP="00316CE4">
            <w:pPr>
              <w:pStyle w:val="ListBullet"/>
              <w:spacing w:after="80"/>
            </w:pPr>
            <w:r>
              <w:t>HTML, CSS, JavaScript, ReactJS – Web Front End Development</w:t>
            </w:r>
          </w:p>
          <w:p w14:paraId="34653F58" w14:textId="77777777" w:rsidR="005E6D81" w:rsidRPr="00565B06" w:rsidRDefault="005E6D81" w:rsidP="005E6D81">
            <w:pPr>
              <w:pStyle w:val="ListBullet"/>
              <w:spacing w:after="80"/>
            </w:pPr>
            <w:r>
              <w:t>Graphics Designing with Adobe Illustrator</w:t>
            </w:r>
          </w:p>
        </w:tc>
        <w:tc>
          <w:tcPr>
            <w:tcW w:w="4320" w:type="dxa"/>
            <w:tcMar>
              <w:left w:w="576" w:type="dxa"/>
            </w:tcMar>
          </w:tcPr>
          <w:p w14:paraId="2B3BEC49" w14:textId="77777777" w:rsidR="00657DC7" w:rsidRDefault="00657DC7" w:rsidP="00657DC7">
            <w:pPr>
              <w:pStyle w:val="ListBullet"/>
              <w:spacing w:after="80"/>
            </w:pPr>
            <w:r>
              <w:t>Android Development using Java</w:t>
            </w:r>
          </w:p>
          <w:p w14:paraId="60469007" w14:textId="43BEFEFE" w:rsidR="00B74F5C" w:rsidRDefault="00657DC7" w:rsidP="00B74F5C">
            <w:pPr>
              <w:pStyle w:val="ListBullet"/>
              <w:spacing w:after="80"/>
            </w:pPr>
            <w:r>
              <w:t xml:space="preserve">Web Development Back End using PHP and Python with Django </w:t>
            </w:r>
          </w:p>
          <w:p w14:paraId="11492E9E" w14:textId="62D06B8C" w:rsidR="00B74F5C" w:rsidRDefault="00B74F5C" w:rsidP="00B74F5C">
            <w:pPr>
              <w:pStyle w:val="ListBullet"/>
              <w:spacing w:after="80"/>
            </w:pPr>
            <w:r>
              <w:t>GraphQL – Query Language for API</w:t>
            </w:r>
          </w:p>
          <w:p w14:paraId="3B3A692B" w14:textId="77777777" w:rsidR="005E6D81" w:rsidRPr="00565B06" w:rsidRDefault="005E6D81" w:rsidP="00657DC7">
            <w:pPr>
              <w:pStyle w:val="ListBullet"/>
              <w:spacing w:after="80"/>
            </w:pPr>
            <w:r>
              <w:t>Programming Arduino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30F176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382091C" w14:textId="77777777" w:rsidR="00AC7C34" w:rsidRPr="00565B06" w:rsidRDefault="00657DC7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852F60" wp14:editId="55773C9B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0F5BC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EA4604B" w14:textId="77777777" w:rsidR="00AC7C34" w:rsidRPr="00565B06" w:rsidRDefault="00657DC7" w:rsidP="00AD6216">
            <w:pPr>
              <w:pStyle w:val="Heading1"/>
              <w:outlineLvl w:val="0"/>
            </w:pPr>
            <w:r>
              <w:t>Projects</w:t>
            </w:r>
          </w:p>
        </w:tc>
      </w:tr>
    </w:tbl>
    <w:p w14:paraId="6500C113" w14:textId="77777777" w:rsidR="007A0F44" w:rsidRDefault="00657DC7" w:rsidP="00657DC7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CodeChat</w:t>
      </w:r>
      <w:r>
        <w:t xml:space="preserve"> – A Group Chat and An Individual Chat</w:t>
      </w:r>
      <w:r w:rsidR="00615773">
        <w:t xml:space="preserve"> Web</w:t>
      </w:r>
      <w:r>
        <w:t xml:space="preserve"> System</w:t>
      </w:r>
      <w:r w:rsidR="00615773">
        <w:t>.</w:t>
      </w:r>
      <w:r w:rsidR="005E6D81">
        <w:t xml:space="preserve"> </w:t>
      </w:r>
    </w:p>
    <w:p w14:paraId="68FBD1C3" w14:textId="77777777" w:rsidR="00615773" w:rsidRDefault="00615773" w:rsidP="00615773">
      <w:pPr>
        <w:pStyle w:val="ListParagraph"/>
      </w:pPr>
      <w:r>
        <w:t>Used HTML, CSS, JavaScript as Front End and PHP as Back End.</w:t>
      </w:r>
    </w:p>
    <w:p w14:paraId="1FAB1A35" w14:textId="77777777" w:rsidR="00615773" w:rsidRDefault="00615773" w:rsidP="00615773">
      <w:pPr>
        <w:pStyle w:val="ListParagraph"/>
      </w:pPr>
      <w:r>
        <w:t xml:space="preserve">Github link: </w:t>
      </w:r>
      <w:hyperlink r:id="rId11" w:history="1">
        <w:r>
          <w:rPr>
            <w:rStyle w:val="Hyperlink"/>
          </w:rPr>
          <w:t>https://github.com/ironmanvim/CodeChat</w:t>
        </w:r>
      </w:hyperlink>
    </w:p>
    <w:p w14:paraId="02191A1B" w14:textId="77777777" w:rsidR="00615773" w:rsidRDefault="00615773" w:rsidP="00615773">
      <w:pPr>
        <w:pStyle w:val="ListParagraph"/>
      </w:pPr>
      <w:r>
        <w:t xml:space="preserve">Website link: </w:t>
      </w:r>
      <w:hyperlink r:id="rId12" w:history="1">
        <w:r>
          <w:rPr>
            <w:rStyle w:val="Hyperlink"/>
          </w:rPr>
          <w:t>http://ironmanv.000webhostapp.com/codechat</w:t>
        </w:r>
      </w:hyperlink>
    </w:p>
    <w:p w14:paraId="180B2FCA" w14:textId="77777777" w:rsidR="00615773" w:rsidRDefault="00615773" w:rsidP="00615773">
      <w:pPr>
        <w:pStyle w:val="ListParagraph"/>
      </w:pPr>
    </w:p>
    <w:p w14:paraId="003511C9" w14:textId="5403CF78" w:rsidR="005E6D81" w:rsidRDefault="008E7701" w:rsidP="005E6D81">
      <w:pPr>
        <w:pStyle w:val="ListParagraph"/>
        <w:numPr>
          <w:ilvl w:val="0"/>
          <w:numId w:val="17"/>
        </w:numPr>
      </w:pPr>
      <w:r>
        <w:rPr>
          <w:b/>
          <w:bCs/>
        </w:rPr>
        <w:t>Server</w:t>
      </w:r>
      <w:r w:rsidR="00FB17F8">
        <w:rPr>
          <w:b/>
          <w:bCs/>
        </w:rPr>
        <w:t xml:space="preserve"> with</w:t>
      </w:r>
      <w:r w:rsidR="00615773" w:rsidRPr="00FB17F8">
        <w:rPr>
          <w:b/>
          <w:bCs/>
        </w:rPr>
        <w:t xml:space="preserve"> </w:t>
      </w:r>
      <w:r>
        <w:rPr>
          <w:b/>
          <w:bCs/>
        </w:rPr>
        <w:t>Python</w:t>
      </w:r>
      <w:r w:rsidR="00615773">
        <w:t xml:space="preserve"> – A Minimal Server Application. Can Execute Embedded Python in HTML similar to Embedded PHP</w:t>
      </w:r>
      <w:r w:rsidR="005E6D81">
        <w:t>.</w:t>
      </w:r>
    </w:p>
    <w:p w14:paraId="0EF7F562" w14:textId="77777777" w:rsidR="005E6D81" w:rsidRDefault="005E6D81" w:rsidP="005E6D81">
      <w:pPr>
        <w:pStyle w:val="ListParagraph"/>
      </w:pPr>
      <w:r>
        <w:t xml:space="preserve">Github link: </w:t>
      </w:r>
      <w:hyperlink r:id="rId13" w:history="1">
        <w:r>
          <w:rPr>
            <w:rStyle w:val="Hyperlink"/>
          </w:rPr>
          <w:t>https://github.com/ironmanvim/server</w:t>
        </w:r>
      </w:hyperlink>
    </w:p>
    <w:p w14:paraId="598D6E45" w14:textId="77777777" w:rsidR="005E6D81" w:rsidRDefault="005E6D81" w:rsidP="005E6D81">
      <w:pPr>
        <w:pStyle w:val="ListParagraph"/>
      </w:pPr>
    </w:p>
    <w:p w14:paraId="21CC21B8" w14:textId="77777777" w:rsidR="005E6D81" w:rsidRDefault="00ED0A11" w:rsidP="00ED0A11">
      <w:pPr>
        <w:pStyle w:val="ListParagraph"/>
        <w:numPr>
          <w:ilvl w:val="0"/>
          <w:numId w:val="17"/>
        </w:numPr>
      </w:pPr>
      <w:r w:rsidRPr="00FB17F8">
        <w:rPr>
          <w:b/>
          <w:bCs/>
        </w:rPr>
        <w:t>VLight</w:t>
      </w:r>
      <w:r>
        <w:t xml:space="preserve"> – A Arduino Project</w:t>
      </w:r>
      <w:r w:rsidR="00007940">
        <w:t xml:space="preserve"> for Data Transfer Through Light using Photo Resistor</w:t>
      </w:r>
      <w:r w:rsidR="008E3D0E">
        <w:t xml:space="preserve"> and Transferred data controlled with Python Serial</w:t>
      </w:r>
      <w:r w:rsidR="00E02A6D">
        <w:t xml:space="preserve"> Communication.</w:t>
      </w:r>
    </w:p>
    <w:p w14:paraId="2F3654EE" w14:textId="77777777" w:rsidR="00E02A6D" w:rsidRDefault="00E02A6D" w:rsidP="00E02A6D">
      <w:pPr>
        <w:pStyle w:val="ListParagraph"/>
      </w:pPr>
      <w:r>
        <w:t xml:space="preserve">Github link: </w:t>
      </w:r>
      <w:hyperlink r:id="rId14" w:history="1">
        <w:r>
          <w:rPr>
            <w:rStyle w:val="Hyperlink"/>
          </w:rPr>
          <w:t>https://github.com/ironmanvim/vlight</w:t>
        </w:r>
      </w:hyperlink>
    </w:p>
    <w:p w14:paraId="5264F412" w14:textId="77777777" w:rsidR="00635747" w:rsidRDefault="00635747" w:rsidP="00635747">
      <w:r>
        <w:tab/>
      </w:r>
    </w:p>
    <w:p w14:paraId="05F42691" w14:textId="77777777" w:rsidR="00635747" w:rsidRDefault="00635747" w:rsidP="00635747">
      <w:pPr>
        <w:pStyle w:val="ListParagraph"/>
        <w:numPr>
          <w:ilvl w:val="0"/>
          <w:numId w:val="17"/>
        </w:numPr>
      </w:pPr>
      <w:r w:rsidRPr="00635747">
        <w:rPr>
          <w:b/>
          <w:bCs/>
        </w:rPr>
        <w:lastRenderedPageBreak/>
        <w:t>File System</w:t>
      </w:r>
      <w:r>
        <w:t xml:space="preserve"> – Designed a Basic File System with C. Which can upload and download data from My Hard Disk.</w:t>
      </w:r>
    </w:p>
    <w:p w14:paraId="42E0872A" w14:textId="3809BE69" w:rsidR="00263EB0" w:rsidRDefault="00635747" w:rsidP="00263EB0">
      <w:pPr>
        <w:ind w:left="720"/>
        <w:rPr>
          <w:rStyle w:val="Hyperlink"/>
        </w:rPr>
      </w:pPr>
      <w:r>
        <w:t xml:space="preserve">Github link: </w:t>
      </w:r>
      <w:hyperlink r:id="rId15" w:history="1">
        <w:r>
          <w:rPr>
            <w:rStyle w:val="Hyperlink"/>
          </w:rPr>
          <w:t>https://github.com/ironmanvim/File-System</w:t>
        </w:r>
      </w:hyperlink>
    </w:p>
    <w:p w14:paraId="68DA89B3" w14:textId="77777777" w:rsidR="00263EB0" w:rsidRDefault="00263EB0" w:rsidP="00263EB0">
      <w:pPr>
        <w:ind w:left="720"/>
        <w:rPr>
          <w:rStyle w:val="Hyperlink"/>
        </w:rPr>
      </w:pPr>
    </w:p>
    <w:p w14:paraId="586A3055" w14:textId="2B295613" w:rsidR="00263EB0" w:rsidRDefault="00263EB0" w:rsidP="00263EB0">
      <w:pPr>
        <w:pStyle w:val="ListParagraph"/>
        <w:numPr>
          <w:ilvl w:val="0"/>
          <w:numId w:val="17"/>
        </w:numPr>
      </w:pPr>
      <w:r w:rsidRPr="00263EB0">
        <w:rPr>
          <w:b/>
          <w:bCs/>
        </w:rPr>
        <w:t>VebPy</w:t>
      </w:r>
      <w:r>
        <w:t xml:space="preserve"> – A Web Notebook Integrated with Python Interpreter</w:t>
      </w:r>
    </w:p>
    <w:p w14:paraId="7CCD146D" w14:textId="71EE7001" w:rsidR="00263EB0" w:rsidRDefault="00263EB0" w:rsidP="00263EB0">
      <w:pPr>
        <w:ind w:left="720"/>
      </w:pPr>
      <w:r>
        <w:t>Github link</w:t>
      </w:r>
      <w:r>
        <w:t>s</w:t>
      </w:r>
      <w:r>
        <w:t xml:space="preserve">: </w:t>
      </w:r>
      <w:hyperlink r:id="rId16" w:history="1">
        <w:r>
          <w:rPr>
            <w:rStyle w:val="Hyperlink"/>
          </w:rPr>
          <w:t>https://github.com/ironmanvim/vebpy</w:t>
        </w:r>
      </w:hyperlink>
    </w:p>
    <w:p w14:paraId="2EBAB185" w14:textId="46D901CF" w:rsidR="00263EB0" w:rsidRPr="00263EB0" w:rsidRDefault="00263EB0" w:rsidP="00263EB0">
      <w:pPr>
        <w:ind w:left="720"/>
      </w:pPr>
      <w:r>
        <w:tab/>
        <w:t xml:space="preserve">         </w:t>
      </w:r>
      <w:hyperlink r:id="rId17" w:history="1">
        <w:r>
          <w:rPr>
            <w:rStyle w:val="Hyperlink"/>
          </w:rPr>
          <w:t>https://github.com/ironmanvim/vebpy-python</w:t>
        </w:r>
      </w:hyperlink>
      <w:r>
        <w:br/>
        <w:t xml:space="preserve">Web App Link: </w:t>
      </w:r>
      <w:hyperlink r:id="rId18" w:history="1">
        <w:r>
          <w:rPr>
            <w:rStyle w:val="Hyperlink"/>
          </w:rPr>
          <w:t>http://vebpy.herokuapp.com/</w:t>
        </w:r>
      </w:hyperlink>
    </w:p>
    <w:p w14:paraId="48935D2C" w14:textId="77777777" w:rsidR="00263EB0" w:rsidRPr="00263EB0" w:rsidRDefault="00263EB0" w:rsidP="00263EB0">
      <w:pPr>
        <w:ind w:left="720"/>
        <w:rPr>
          <w:color w:val="0000FF"/>
          <w:u w:val="single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657DC7" w:rsidRPr="00565B06" w14:paraId="2C78B68E" w14:textId="77777777" w:rsidTr="00ED2211">
        <w:tc>
          <w:tcPr>
            <w:tcW w:w="725" w:type="dxa"/>
            <w:tcMar>
              <w:right w:w="216" w:type="dxa"/>
            </w:tcMar>
            <w:vAlign w:val="bottom"/>
          </w:tcPr>
          <w:p w14:paraId="599CF65B" w14:textId="77777777" w:rsidR="00657DC7" w:rsidRPr="00565B06" w:rsidRDefault="00657DC7" w:rsidP="00ED221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A5CF221" wp14:editId="3AC1C470">
                      <wp:extent cx="274320" cy="274320"/>
                      <wp:effectExtent l="0" t="0" r="0" b="0"/>
                      <wp:docPr id="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004AE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Ywwx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5A3EAEF" w14:textId="77777777" w:rsidR="00657DC7" w:rsidRPr="00565B06" w:rsidRDefault="00E23F89" w:rsidP="00ED2211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2116860976"/>
                <w:placeholder>
                  <w:docPart w:val="A83FFDFB36EE45EDA1F64EF85E5773B5"/>
                </w:placeholder>
                <w:temporary/>
                <w:showingPlcHdr/>
                <w15:appearance w15:val="hidden"/>
              </w:sdtPr>
              <w:sdtEndPr/>
              <w:sdtContent>
                <w:r w:rsidR="00657DC7" w:rsidRPr="00565B06">
                  <w:t>Activities</w:t>
                </w:r>
              </w:sdtContent>
            </w:sdt>
          </w:p>
        </w:tc>
      </w:tr>
    </w:tbl>
    <w:p w14:paraId="2E00366F" w14:textId="77777777" w:rsidR="00657DC7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Magazine Carpe-Articulum 2017-18.</w:t>
      </w:r>
    </w:p>
    <w:p w14:paraId="593519CA" w14:textId="77777777" w:rsidR="00FB17F8" w:rsidRDefault="00FB17F8" w:rsidP="00FB17F8">
      <w:pPr>
        <w:pStyle w:val="ListParagraph"/>
        <w:numPr>
          <w:ilvl w:val="0"/>
          <w:numId w:val="17"/>
        </w:numPr>
      </w:pPr>
      <w:r w:rsidRPr="00FB17F8">
        <w:t>Designer of CMRCET College Brochure 2018-19</w:t>
      </w:r>
      <w:r>
        <w:t>.</w:t>
      </w:r>
    </w:p>
    <w:p w14:paraId="652B2F93" w14:textId="77777777" w:rsidR="00FB17F8" w:rsidRPr="00565B06" w:rsidRDefault="00FB17F8" w:rsidP="00FB17F8">
      <w:pPr>
        <w:pStyle w:val="ListParagraph"/>
        <w:numPr>
          <w:ilvl w:val="0"/>
          <w:numId w:val="17"/>
        </w:numPr>
      </w:pPr>
      <w:r w:rsidRPr="00FB17F8">
        <w:t>Hosted an event during College’ Fest (Kill with code)</w:t>
      </w:r>
    </w:p>
    <w:p w14:paraId="44CD0866" w14:textId="77777777" w:rsidR="00657DC7" w:rsidRPr="00565B06" w:rsidRDefault="00657DC7" w:rsidP="00316CE4"/>
    <w:sectPr w:rsidR="00657DC7" w:rsidRPr="00565B06" w:rsidSect="00FE18B2">
      <w:footerReference w:type="default" r:id="rId19"/>
      <w:headerReference w:type="first" r:id="rId2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E3452" w14:textId="77777777" w:rsidR="00E23F89" w:rsidRDefault="00E23F89" w:rsidP="00F534FB">
      <w:pPr>
        <w:spacing w:after="0"/>
      </w:pPr>
      <w:r>
        <w:separator/>
      </w:r>
    </w:p>
  </w:endnote>
  <w:endnote w:type="continuationSeparator" w:id="0">
    <w:p w14:paraId="33D92C59" w14:textId="77777777" w:rsidR="00E23F89" w:rsidRDefault="00E23F8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530C0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75D62" w14:textId="77777777" w:rsidR="00E23F89" w:rsidRDefault="00E23F89" w:rsidP="00F534FB">
      <w:pPr>
        <w:spacing w:after="0"/>
      </w:pPr>
      <w:r>
        <w:separator/>
      </w:r>
    </w:p>
  </w:footnote>
  <w:footnote w:type="continuationSeparator" w:id="0">
    <w:p w14:paraId="5919CAEC" w14:textId="77777777" w:rsidR="00E23F89" w:rsidRDefault="00E23F8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BD1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C9ACD1" wp14:editId="62F7B6D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BD58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672"/>
    <w:multiLevelType w:val="hybridMultilevel"/>
    <w:tmpl w:val="FA10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1567E"/>
    <w:multiLevelType w:val="hybridMultilevel"/>
    <w:tmpl w:val="16BE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AF"/>
    <w:rsid w:val="00002750"/>
    <w:rsid w:val="00004D4E"/>
    <w:rsid w:val="00007940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567"/>
    <w:rsid w:val="000E4A73"/>
    <w:rsid w:val="000F79EA"/>
    <w:rsid w:val="00133004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3EB0"/>
    <w:rsid w:val="00275C94"/>
    <w:rsid w:val="00277638"/>
    <w:rsid w:val="0028164F"/>
    <w:rsid w:val="002823BE"/>
    <w:rsid w:val="00297ED0"/>
    <w:rsid w:val="002A4EDA"/>
    <w:rsid w:val="002B01E3"/>
    <w:rsid w:val="002B3FC8"/>
    <w:rsid w:val="002B6C59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9201E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D81"/>
    <w:rsid w:val="005E6E43"/>
    <w:rsid w:val="005F4455"/>
    <w:rsid w:val="006104FF"/>
    <w:rsid w:val="00614B7C"/>
    <w:rsid w:val="00615773"/>
    <w:rsid w:val="0062239B"/>
    <w:rsid w:val="00625B8A"/>
    <w:rsid w:val="00635747"/>
    <w:rsid w:val="00644D4E"/>
    <w:rsid w:val="00646D01"/>
    <w:rsid w:val="00657DC7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82C19"/>
    <w:rsid w:val="008978E8"/>
    <w:rsid w:val="008A02C4"/>
    <w:rsid w:val="008A49A0"/>
    <w:rsid w:val="008A6538"/>
    <w:rsid w:val="008D4FC8"/>
    <w:rsid w:val="008D5A80"/>
    <w:rsid w:val="008E3D0E"/>
    <w:rsid w:val="008E5483"/>
    <w:rsid w:val="008E7701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95BDF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4757"/>
    <w:rsid w:val="00B55487"/>
    <w:rsid w:val="00B74F5C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44FA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2A6D"/>
    <w:rsid w:val="00E066EE"/>
    <w:rsid w:val="00E07D28"/>
    <w:rsid w:val="00E23F89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0A1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B17F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81D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57D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57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773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ronmanvim/server" TargetMode="External"/><Relationship Id="rId18" Type="http://schemas.openxmlformats.org/officeDocument/2006/relationships/hyperlink" Target="http://vebpy.herokuapp.com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ironmanv.000webhostapp.com/codechat" TargetMode="External"/><Relationship Id="rId17" Type="http://schemas.openxmlformats.org/officeDocument/2006/relationships/hyperlink" Target="https://github.com/ironmanvim/vebpy-pyth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ronmanvim/vebpy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ronmanvim/CodeCha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ironmanvim/File-Syste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ronmanvim/vlight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sha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FC7C2AF49D45EDA22D3100EC913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3702-9D25-44FC-A63C-4EFFD32451BF}"/>
      </w:docPartPr>
      <w:docPartBody>
        <w:p w:rsidR="0038395A" w:rsidRDefault="00496444">
          <w:pPr>
            <w:pStyle w:val="DCFC7C2AF49D45EDA22D3100EC913707"/>
          </w:pPr>
          <w:r w:rsidRPr="009D0878">
            <w:t>Address</w:t>
          </w:r>
        </w:p>
      </w:docPartBody>
    </w:docPart>
    <w:docPart>
      <w:docPartPr>
        <w:name w:val="7C132A5E10574AF99F9E440D05B7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B9DD-0C1C-4C51-AC6B-D9C995241464}"/>
      </w:docPartPr>
      <w:docPartBody>
        <w:p w:rsidR="0038395A" w:rsidRDefault="00496444">
          <w:pPr>
            <w:pStyle w:val="7C132A5E10574AF99F9E440D05B71FCF"/>
          </w:pPr>
          <w:r w:rsidRPr="009D0878">
            <w:t>Phone</w:t>
          </w:r>
        </w:p>
      </w:docPartBody>
    </w:docPart>
    <w:docPart>
      <w:docPartPr>
        <w:name w:val="214FD810D9F4437C9782874C46E62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1400A-A206-49A2-8A4F-0902A3352D85}"/>
      </w:docPartPr>
      <w:docPartBody>
        <w:p w:rsidR="0038395A" w:rsidRDefault="00496444">
          <w:pPr>
            <w:pStyle w:val="214FD810D9F4437C9782874C46E62549"/>
          </w:pPr>
          <w:r w:rsidRPr="009D0878">
            <w:t>Email</w:t>
          </w:r>
        </w:p>
      </w:docPartBody>
    </w:docPart>
    <w:docPart>
      <w:docPartPr>
        <w:name w:val="1F6168E4C847477FA92D83AE40F56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C7080-5535-428A-B930-494F006E26AD}"/>
      </w:docPartPr>
      <w:docPartBody>
        <w:p w:rsidR="0038395A" w:rsidRDefault="00496444">
          <w:pPr>
            <w:pStyle w:val="1F6168E4C847477FA92D83AE40F564B7"/>
          </w:pPr>
          <w:r w:rsidRPr="009D0878">
            <w:t>Twitter/Blog/Portfolio</w:t>
          </w:r>
        </w:p>
      </w:docPartBody>
    </w:docPart>
    <w:docPart>
      <w:docPartPr>
        <w:name w:val="9CB09B7F0D084A97ACCF2A5A9937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87320-4C8A-4484-993D-8797A62A244E}"/>
      </w:docPartPr>
      <w:docPartBody>
        <w:p w:rsidR="0038395A" w:rsidRDefault="00496444">
          <w:pPr>
            <w:pStyle w:val="9CB09B7F0D084A97ACCF2A5A9937D981"/>
          </w:pPr>
          <w:r w:rsidRPr="00565B06">
            <w:t>Education</w:t>
          </w:r>
        </w:p>
      </w:docPartBody>
    </w:docPart>
    <w:docPart>
      <w:docPartPr>
        <w:name w:val="548A054E143F49DCBEE1FEB43D68F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B2ABF-00C5-4CB1-934B-E6CE3FFB93AD}"/>
      </w:docPartPr>
      <w:docPartBody>
        <w:p w:rsidR="0038395A" w:rsidRDefault="00496444">
          <w:pPr>
            <w:pStyle w:val="548A054E143F49DCBEE1FEB43D68F2B9"/>
          </w:pPr>
          <w:r w:rsidRPr="00565B06">
            <w:t>Skills</w:t>
          </w:r>
        </w:p>
      </w:docPartBody>
    </w:docPart>
    <w:docPart>
      <w:docPartPr>
        <w:name w:val="A83FFDFB36EE45EDA1F64EF85E577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A9DB9-37F2-406F-803D-5DF9422D039F}"/>
      </w:docPartPr>
      <w:docPartBody>
        <w:p w:rsidR="0038395A" w:rsidRDefault="001A5EC5" w:rsidP="001A5EC5">
          <w:pPr>
            <w:pStyle w:val="A83FFDFB36EE45EDA1F64EF85E5773B5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5"/>
    <w:rsid w:val="001A5EC5"/>
    <w:rsid w:val="0038395A"/>
    <w:rsid w:val="00496444"/>
    <w:rsid w:val="0058116B"/>
    <w:rsid w:val="0086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0CF9B3726C4205A49E53A601A87428">
    <w:name w:val="390CF9B3726C4205A49E53A601A87428"/>
  </w:style>
  <w:style w:type="paragraph" w:customStyle="1" w:styleId="97062656D13248C1A31C88B662B2A6C9">
    <w:name w:val="97062656D13248C1A31C88B662B2A6C9"/>
  </w:style>
  <w:style w:type="paragraph" w:customStyle="1" w:styleId="DCFC7C2AF49D45EDA22D3100EC913707">
    <w:name w:val="DCFC7C2AF49D45EDA22D3100EC913707"/>
  </w:style>
  <w:style w:type="paragraph" w:customStyle="1" w:styleId="7C132A5E10574AF99F9E440D05B71FCF">
    <w:name w:val="7C132A5E10574AF99F9E440D05B71FCF"/>
  </w:style>
  <w:style w:type="paragraph" w:customStyle="1" w:styleId="214FD810D9F4437C9782874C46E62549">
    <w:name w:val="214FD810D9F4437C9782874C46E62549"/>
  </w:style>
  <w:style w:type="paragraph" w:customStyle="1" w:styleId="551511867EED4010A802289CD2B88ED1">
    <w:name w:val="551511867EED4010A802289CD2B88ED1"/>
  </w:style>
  <w:style w:type="paragraph" w:customStyle="1" w:styleId="1F6168E4C847477FA92D83AE40F564B7">
    <w:name w:val="1F6168E4C847477FA92D83AE40F564B7"/>
  </w:style>
  <w:style w:type="paragraph" w:customStyle="1" w:styleId="A5C4DC59CFFB48F5BADE9F0E20F15D7D">
    <w:name w:val="A5C4DC59CFFB48F5BADE9F0E20F15D7D"/>
  </w:style>
  <w:style w:type="paragraph" w:customStyle="1" w:styleId="F989C8DABDA3459A9DB9BA8DB0FF8236">
    <w:name w:val="F989C8DABDA3459A9DB9BA8DB0FF8236"/>
  </w:style>
  <w:style w:type="paragraph" w:customStyle="1" w:styleId="9CB09B7F0D084A97ACCF2A5A9937D981">
    <w:name w:val="9CB09B7F0D084A97ACCF2A5A9937D981"/>
  </w:style>
  <w:style w:type="paragraph" w:customStyle="1" w:styleId="6C692A470EDE4F59913C1E32579796BF">
    <w:name w:val="6C692A470EDE4F59913C1E32579796B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2352C0C0F1C4DBAB086746324EF1651">
    <w:name w:val="92352C0C0F1C4DBAB086746324EF1651"/>
  </w:style>
  <w:style w:type="paragraph" w:customStyle="1" w:styleId="86D8A240B7B145AE8E869C2D7F6411C7">
    <w:name w:val="86D8A240B7B145AE8E869C2D7F6411C7"/>
  </w:style>
  <w:style w:type="paragraph" w:customStyle="1" w:styleId="0BB65038D0AD485786E8B1FD9769A54E">
    <w:name w:val="0BB65038D0AD485786E8B1FD9769A54E"/>
  </w:style>
  <w:style w:type="paragraph" w:customStyle="1" w:styleId="B5A2362898C543F2B9EF79B3BEEF8336">
    <w:name w:val="B5A2362898C543F2B9EF79B3BEEF8336"/>
  </w:style>
  <w:style w:type="paragraph" w:customStyle="1" w:styleId="4DBFDB199E7E4669BEFBB8D5F029A7E0">
    <w:name w:val="4DBFDB199E7E4669BEFBB8D5F029A7E0"/>
  </w:style>
  <w:style w:type="paragraph" w:customStyle="1" w:styleId="B143D3C97E6043DBB42DF32A2851F46E">
    <w:name w:val="B143D3C97E6043DBB42DF32A2851F46E"/>
  </w:style>
  <w:style w:type="paragraph" w:customStyle="1" w:styleId="F0D3CE621E2B42839FAE213CABCE1AA6">
    <w:name w:val="F0D3CE621E2B42839FAE213CABCE1AA6"/>
  </w:style>
  <w:style w:type="paragraph" w:customStyle="1" w:styleId="A2B50C2B25C747D987E32D3954CD4D7F">
    <w:name w:val="A2B50C2B25C747D987E32D3954CD4D7F"/>
  </w:style>
  <w:style w:type="paragraph" w:customStyle="1" w:styleId="A4BE666E173F4C99B2DA9CB9453CD194">
    <w:name w:val="A4BE666E173F4C99B2DA9CB9453CD194"/>
  </w:style>
  <w:style w:type="paragraph" w:customStyle="1" w:styleId="02CB354FED744749A0373E5A3AF85BEA">
    <w:name w:val="02CB354FED744749A0373E5A3AF85BEA"/>
  </w:style>
  <w:style w:type="paragraph" w:customStyle="1" w:styleId="50B50DF93FB040B3A82CAF7D2ED3A0F2">
    <w:name w:val="50B50DF93FB040B3A82CAF7D2ED3A0F2"/>
  </w:style>
  <w:style w:type="paragraph" w:customStyle="1" w:styleId="B1C4F7D810354ADE8440847A35B0D2D6">
    <w:name w:val="B1C4F7D810354ADE8440847A35B0D2D6"/>
  </w:style>
  <w:style w:type="paragraph" w:customStyle="1" w:styleId="C318B8032D2241F3887A8476BEE3B8DC">
    <w:name w:val="C318B8032D2241F3887A8476BEE3B8DC"/>
  </w:style>
  <w:style w:type="paragraph" w:customStyle="1" w:styleId="0F5E6089C800474C94C913FEA84550BD">
    <w:name w:val="0F5E6089C800474C94C913FEA84550BD"/>
  </w:style>
  <w:style w:type="paragraph" w:customStyle="1" w:styleId="2C063D8BEA2F413F81F7A698BB48AE4C">
    <w:name w:val="2C063D8BEA2F413F81F7A698BB48AE4C"/>
  </w:style>
  <w:style w:type="paragraph" w:customStyle="1" w:styleId="AD7DCD82DAF140529ED671DCCDB813BA">
    <w:name w:val="AD7DCD82DAF140529ED671DCCDB813BA"/>
  </w:style>
  <w:style w:type="paragraph" w:customStyle="1" w:styleId="8BD014F494F44D27BB021AAB4276EED7">
    <w:name w:val="8BD014F494F44D27BB021AAB4276EED7"/>
  </w:style>
  <w:style w:type="paragraph" w:customStyle="1" w:styleId="4762F5CB2B7F4FF69DC19CA2CD219051">
    <w:name w:val="4762F5CB2B7F4FF69DC19CA2CD219051"/>
  </w:style>
  <w:style w:type="paragraph" w:customStyle="1" w:styleId="53C41F2CBC904CBAAFA3434AF4BCD892">
    <w:name w:val="53C41F2CBC904CBAAFA3434AF4BCD892"/>
  </w:style>
  <w:style w:type="paragraph" w:customStyle="1" w:styleId="1B28C9B5731F4CC0B52AC1C2F4E95924">
    <w:name w:val="1B28C9B5731F4CC0B52AC1C2F4E95924"/>
  </w:style>
  <w:style w:type="paragraph" w:customStyle="1" w:styleId="548A054E143F49DCBEE1FEB43D68F2B9">
    <w:name w:val="548A054E143F49DCBEE1FEB43D68F2B9"/>
  </w:style>
  <w:style w:type="paragraph" w:customStyle="1" w:styleId="E701C70B104F434196C9F15799B617C4">
    <w:name w:val="E701C70B104F434196C9F15799B617C4"/>
  </w:style>
  <w:style w:type="paragraph" w:customStyle="1" w:styleId="0A76A2C7177649648C484728D92B74EB">
    <w:name w:val="0A76A2C7177649648C484728D92B74EB"/>
  </w:style>
  <w:style w:type="paragraph" w:customStyle="1" w:styleId="906A956201084B0FB2E6BA4E23CE8373">
    <w:name w:val="906A956201084B0FB2E6BA4E23CE8373"/>
  </w:style>
  <w:style w:type="paragraph" w:customStyle="1" w:styleId="B766A1686126437DAAB0418A7137D821">
    <w:name w:val="B766A1686126437DAAB0418A7137D821"/>
  </w:style>
  <w:style w:type="paragraph" w:customStyle="1" w:styleId="AF4DC220FF194CA7888015592C36DC94">
    <w:name w:val="AF4DC220FF194CA7888015592C36DC94"/>
  </w:style>
  <w:style w:type="paragraph" w:customStyle="1" w:styleId="FF2D523C1DCC4353B1EC5106F3FCFDD5">
    <w:name w:val="FF2D523C1DCC4353B1EC5106F3FCFDD5"/>
  </w:style>
  <w:style w:type="paragraph" w:customStyle="1" w:styleId="DE2E4407A53C46CEBF4DCC0FEF05B901">
    <w:name w:val="DE2E4407A53C46CEBF4DCC0FEF05B901"/>
  </w:style>
  <w:style w:type="paragraph" w:customStyle="1" w:styleId="A83FFDFB36EE45EDA1F64EF85E5773B5">
    <w:name w:val="A83FFDFB36EE45EDA1F64EF85E5773B5"/>
    <w:rsid w:val="001A5EC5"/>
  </w:style>
  <w:style w:type="paragraph" w:customStyle="1" w:styleId="28D6356737D646E3B3EBB19555311AF0">
    <w:name w:val="28D6356737D646E3B3EBB19555311AF0"/>
    <w:rsid w:val="001A5E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6-2-91/1, Vedanagar, Gadwal</CompanyAddress>
  <CompanyPhone>7674889656</CompanyPhone>
  <CompanyFax/>
  <CompanyEmail>vishalchiluveri@gmail.com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https:/www.linkedin.com/in/vishal-chiluveri-5a5298184</cp:keywords>
  <dc:description/>
  <cp:lastModifiedBy/>
  <cp:revision>1</cp:revision>
  <dcterms:created xsi:type="dcterms:W3CDTF">2019-07-30T16:47:00Z</dcterms:created>
  <dcterms:modified xsi:type="dcterms:W3CDTF">2019-09-25T15:54:00Z</dcterms:modified>
  <cp:category/>
  <cp:contentStatus>Github: https://github.com/ironmanvim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